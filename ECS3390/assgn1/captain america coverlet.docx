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7ED13" w14:textId="77777777" w:rsidR="00226ACB" w:rsidRPr="00E95F59" w:rsidRDefault="00226ACB" w:rsidP="00226ACB">
      <w:p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E95F59">
        <w:rPr>
          <w:rFonts w:ascii="Times New Roman" w:hAnsi="Times New Roman" w:cs="Times New Roman"/>
          <w:color w:val="auto"/>
          <w:sz w:val="24"/>
          <w:szCs w:val="24"/>
        </w:rPr>
        <w:t>To Whom it May Concern,</w:t>
      </w:r>
    </w:p>
    <w:p w14:paraId="437EBB55" w14:textId="77777777" w:rsidR="00226ACB" w:rsidRPr="00E95F59" w:rsidRDefault="00226ACB" w:rsidP="00226AC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E95F59">
        <w:rPr>
          <w:rFonts w:ascii="Times New Roman" w:hAnsi="Times New Roman" w:cs="Times New Roman"/>
          <w:color w:val="auto"/>
          <w:sz w:val="24"/>
          <w:szCs w:val="24"/>
        </w:rPr>
        <w:tab/>
        <w:t>As a Mechanical Engineering undergraduate student with over 2 years’ experience in both design and analysis of mechanical systems, I would like to apply for the student engineer position which you currently have available in the Robotics and Automation field.</w:t>
      </w:r>
    </w:p>
    <w:p w14:paraId="6FE58604" w14:textId="77777777" w:rsidR="00226ACB" w:rsidRPr="00E95F59" w:rsidRDefault="00226ACB" w:rsidP="00226AC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E95F59">
        <w:rPr>
          <w:rFonts w:ascii="Times New Roman" w:hAnsi="Times New Roman" w:cs="Times New Roman"/>
          <w:color w:val="auto"/>
          <w:sz w:val="24"/>
          <w:szCs w:val="24"/>
        </w:rPr>
        <w:tab/>
        <w:t xml:space="preserve">Through my course work at the University of Texas at Dallas, I have gained in-depth familiarity with the design, assembly, analysis, and control of mechanical systems. I currently have an overall GPA of 3.39, with an average of 3.52 in degree-field related coursework. Through several team design projects, I have built up expertise in CAD using both SolidWorks and Creo Parametric 2.0. In the most recent such team project, I and my team created an intricate 3-D model of a movie prop consisting of more than several subassemblies and hundreds of individually specified features, including moving parts. </w:t>
      </w:r>
    </w:p>
    <w:p w14:paraId="535334FF" w14:textId="77777777" w:rsidR="00226ACB" w:rsidRPr="00E95F59" w:rsidRDefault="00226ACB" w:rsidP="00226AC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E95F59">
        <w:rPr>
          <w:rFonts w:ascii="Times New Roman" w:hAnsi="Times New Roman" w:cs="Times New Roman"/>
          <w:color w:val="auto"/>
          <w:sz w:val="24"/>
          <w:szCs w:val="24"/>
        </w:rPr>
        <w:tab/>
        <w:t>I have also gained experience in electromechanical design and automation through my coursework and independent study with Arduino microcontrollers. I led a team project during my first semester in which we constructed and programmed a light-seeking robotic blimp. The machine was run by an Arduino and maneuvered with three independent propellers.</w:t>
      </w:r>
    </w:p>
    <w:p w14:paraId="3A250A0E" w14:textId="77777777" w:rsidR="00226ACB" w:rsidRPr="00E95F59" w:rsidRDefault="00226ACB" w:rsidP="00226AC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E95F59">
        <w:rPr>
          <w:rFonts w:ascii="Times New Roman" w:hAnsi="Times New Roman" w:cs="Times New Roman"/>
          <w:color w:val="auto"/>
          <w:sz w:val="24"/>
          <w:szCs w:val="24"/>
        </w:rPr>
        <w:tab/>
        <w:t>I took two years of Java programming classes in high school, and since then have pursued computer programming as a hobby. I have mastery of Java and Javascript as well as proficiency in C and C#. Using Javascript and the popular Unity game development platform, I have developed two board game play-testing clients based on the prototype designs of other UTD students, as well as a binocular virtual reality proof-of-concept application.</w:t>
      </w:r>
    </w:p>
    <w:p w14:paraId="39FF98BF" w14:textId="77777777" w:rsidR="00226ACB" w:rsidRPr="00E95F59" w:rsidRDefault="00226ACB" w:rsidP="00226ACB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E95F59">
        <w:rPr>
          <w:rFonts w:ascii="Times New Roman" w:hAnsi="Times New Roman" w:cs="Times New Roman"/>
          <w:color w:val="auto"/>
          <w:sz w:val="24"/>
          <w:szCs w:val="24"/>
        </w:rPr>
        <w:tab/>
        <w:t>I would very much appreciate the opportunity to discuss the student engineer position at SWRI, and my qualifications for it. I am a U.S. citizen and have a driver’s license. Please contact me at your pleasure to set up an interview.</w:t>
      </w:r>
    </w:p>
    <w:p w14:paraId="1D93B32D" w14:textId="77777777" w:rsidR="00226ACB" w:rsidRPr="00E95F59" w:rsidRDefault="00226ACB" w:rsidP="00226ACB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464D8C61" w14:textId="77777777" w:rsidR="00226ACB" w:rsidRPr="00E95F59" w:rsidRDefault="00226ACB" w:rsidP="00226ACB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E95F59">
        <w:rPr>
          <w:rFonts w:ascii="Times New Roman" w:hAnsi="Times New Roman" w:cs="Times New Roman"/>
          <w:color w:val="auto"/>
          <w:sz w:val="24"/>
          <w:szCs w:val="24"/>
        </w:rPr>
        <w:t>Sincerely,</w:t>
      </w:r>
    </w:p>
    <w:p w14:paraId="280F4692" w14:textId="77777777" w:rsidR="00226ACB" w:rsidRPr="00E95F59" w:rsidRDefault="00226ACB" w:rsidP="00226ACB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6D132701" w14:textId="77777777" w:rsidR="00226ACB" w:rsidRPr="00E95F59" w:rsidRDefault="0077340D" w:rsidP="00226ACB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E95F59">
        <w:rPr>
          <w:rFonts w:ascii="Times New Roman" w:hAnsi="Times New Roman" w:cs="Times New Roman"/>
          <w:color w:val="auto"/>
          <w:sz w:val="24"/>
          <w:szCs w:val="24"/>
        </w:rPr>
        <w:t>Captain America</w:t>
      </w:r>
    </w:p>
    <w:p w14:paraId="12CC34A5" w14:textId="77777777" w:rsidR="00226ACB" w:rsidRPr="00E95F59" w:rsidRDefault="00226ACB" w:rsidP="00226ACB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E95F59">
        <w:rPr>
          <w:rFonts w:ascii="Times New Roman" w:hAnsi="Times New Roman" w:cs="Times New Roman"/>
          <w:color w:val="auto"/>
          <w:sz w:val="24"/>
          <w:szCs w:val="24"/>
        </w:rPr>
        <w:t xml:space="preserve">808 River Mountain Drive, </w:t>
      </w:r>
      <w:r w:rsidR="0077340D" w:rsidRPr="00E95F59">
        <w:rPr>
          <w:rFonts w:ascii="Times New Roman" w:hAnsi="Times New Roman" w:cs="Times New Roman"/>
          <w:color w:val="auto"/>
          <w:sz w:val="24"/>
          <w:szCs w:val="24"/>
        </w:rPr>
        <w:t>Pittsburgh</w:t>
      </w:r>
      <w:r w:rsidRPr="00E95F59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77340D" w:rsidRPr="00E95F59">
        <w:rPr>
          <w:rFonts w:ascii="Times New Roman" w:hAnsi="Times New Roman" w:cs="Times New Roman"/>
          <w:color w:val="auto"/>
          <w:sz w:val="24"/>
          <w:szCs w:val="24"/>
        </w:rPr>
        <w:t>PA 92</w:t>
      </w:r>
      <w:r w:rsidRPr="00E95F59">
        <w:rPr>
          <w:rFonts w:ascii="Times New Roman" w:hAnsi="Times New Roman" w:cs="Times New Roman"/>
          <w:color w:val="auto"/>
          <w:sz w:val="24"/>
          <w:szCs w:val="24"/>
        </w:rPr>
        <w:t>006</w:t>
      </w:r>
    </w:p>
    <w:p w14:paraId="3F0C6B58" w14:textId="77777777" w:rsidR="00226ACB" w:rsidRPr="00E95F59" w:rsidRDefault="0077340D" w:rsidP="00226ACB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E95F59">
        <w:rPr>
          <w:rFonts w:ascii="Times New Roman" w:hAnsi="Times New Roman" w:cs="Times New Roman"/>
          <w:color w:val="auto"/>
          <w:sz w:val="24"/>
          <w:szCs w:val="24"/>
        </w:rPr>
        <w:t>555.555.5555</w:t>
      </w:r>
    </w:p>
    <w:p w14:paraId="5A7EDACB" w14:textId="77777777" w:rsidR="00226ACB" w:rsidRPr="00E95F59" w:rsidRDefault="002208FA" w:rsidP="00226ACB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hyperlink r:id="rId9" w:history="1">
        <w:r w:rsidR="0077340D" w:rsidRPr="00E95F5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captainamerica@gmail.com</w:t>
        </w:r>
      </w:hyperlink>
    </w:p>
    <w:p w14:paraId="4F9C970E" w14:textId="77777777" w:rsidR="00226ACB" w:rsidRPr="00E95F59" w:rsidRDefault="00226ACB" w:rsidP="00226ACB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E95F59">
        <w:rPr>
          <w:rFonts w:ascii="Times New Roman" w:hAnsi="Times New Roman" w:cs="Times New Roman"/>
          <w:color w:val="auto"/>
          <w:sz w:val="24"/>
          <w:szCs w:val="24"/>
        </w:rPr>
        <w:t>https://www.link</w:t>
      </w:r>
      <w:r w:rsidR="0077340D" w:rsidRPr="00E95F59">
        <w:rPr>
          <w:rFonts w:ascii="Times New Roman" w:hAnsi="Times New Roman" w:cs="Times New Roman"/>
          <w:color w:val="auto"/>
          <w:sz w:val="24"/>
          <w:szCs w:val="24"/>
        </w:rPr>
        <w:t>edin.com/in/captainamerica</w:t>
      </w:r>
    </w:p>
    <w:p w14:paraId="455BD0D9" w14:textId="77777777" w:rsidR="00226ACB" w:rsidRPr="00E95F59" w:rsidRDefault="00226ACB" w:rsidP="00226ACB">
      <w:pPr>
        <w:rPr>
          <w:color w:val="auto"/>
        </w:rPr>
      </w:pPr>
    </w:p>
    <w:p w14:paraId="6E67E9B9" w14:textId="77777777" w:rsidR="00226ACB" w:rsidRPr="00E95F59" w:rsidRDefault="00226ACB" w:rsidP="00226ACB">
      <w:pPr>
        <w:spacing w:after="0"/>
        <w:rPr>
          <w:color w:val="auto"/>
        </w:rPr>
      </w:pPr>
    </w:p>
    <w:p w14:paraId="237E56B2" w14:textId="77777777" w:rsidR="00226ACB" w:rsidRPr="00E95F59" w:rsidRDefault="00226ACB">
      <w:pPr>
        <w:rPr>
          <w:color w:val="auto"/>
          <w:sz w:val="28"/>
          <w:szCs w:val="22"/>
        </w:rPr>
      </w:pPr>
    </w:p>
    <w:sectPr w:rsidR="00226ACB" w:rsidRPr="00E95F59" w:rsidSect="008C705D">
      <w:footerReference w:type="default" r:id="rId10"/>
      <w:pgSz w:w="12240" w:h="15840"/>
      <w:pgMar w:top="99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78CD9" w14:textId="77777777" w:rsidR="00ED5559" w:rsidRDefault="00ED5559">
      <w:pPr>
        <w:spacing w:after="0"/>
      </w:pPr>
      <w:r>
        <w:separator/>
      </w:r>
    </w:p>
  </w:endnote>
  <w:endnote w:type="continuationSeparator" w:id="0">
    <w:p w14:paraId="14A1BFF1" w14:textId="77777777" w:rsidR="00ED5559" w:rsidRDefault="00ED55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497FB" w14:textId="77777777" w:rsidR="00D4617E" w:rsidRDefault="00D254A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7340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0A123" w14:textId="77777777" w:rsidR="00ED5559" w:rsidRDefault="00ED5559">
      <w:pPr>
        <w:spacing w:after="0"/>
      </w:pPr>
      <w:r>
        <w:separator/>
      </w:r>
    </w:p>
  </w:footnote>
  <w:footnote w:type="continuationSeparator" w:id="0">
    <w:p w14:paraId="2A3DD6C5" w14:textId="77777777" w:rsidR="00ED5559" w:rsidRDefault="00ED55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5DC67D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58D5563"/>
    <w:multiLevelType w:val="hybridMultilevel"/>
    <w:tmpl w:val="0382EC5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7AB94CAC"/>
    <w:multiLevelType w:val="multilevel"/>
    <w:tmpl w:val="5E02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8F"/>
    <w:rsid w:val="00021391"/>
    <w:rsid w:val="000227EE"/>
    <w:rsid w:val="00054AAF"/>
    <w:rsid w:val="00083000"/>
    <w:rsid w:val="000856A7"/>
    <w:rsid w:val="000C29D0"/>
    <w:rsid w:val="000E3BF4"/>
    <w:rsid w:val="000F43C2"/>
    <w:rsid w:val="001026E9"/>
    <w:rsid w:val="001067E9"/>
    <w:rsid w:val="001102D1"/>
    <w:rsid w:val="00130A8F"/>
    <w:rsid w:val="00131F5C"/>
    <w:rsid w:val="001366F9"/>
    <w:rsid w:val="00203B8F"/>
    <w:rsid w:val="002208FA"/>
    <w:rsid w:val="00226ACB"/>
    <w:rsid w:val="0025214D"/>
    <w:rsid w:val="00270CF1"/>
    <w:rsid w:val="00282E2D"/>
    <w:rsid w:val="00286A85"/>
    <w:rsid w:val="002A0BC3"/>
    <w:rsid w:val="002A4296"/>
    <w:rsid w:val="002C0E8E"/>
    <w:rsid w:val="002E447E"/>
    <w:rsid w:val="003525CE"/>
    <w:rsid w:val="003A6684"/>
    <w:rsid w:val="003C2914"/>
    <w:rsid w:val="004065E7"/>
    <w:rsid w:val="00461510"/>
    <w:rsid w:val="0046186E"/>
    <w:rsid w:val="004E4C1B"/>
    <w:rsid w:val="004F6C7E"/>
    <w:rsid w:val="005168C4"/>
    <w:rsid w:val="00535F47"/>
    <w:rsid w:val="0055698F"/>
    <w:rsid w:val="005A5CBE"/>
    <w:rsid w:val="005E19D0"/>
    <w:rsid w:val="00602C3D"/>
    <w:rsid w:val="006C3770"/>
    <w:rsid w:val="00736166"/>
    <w:rsid w:val="0077340D"/>
    <w:rsid w:val="00792778"/>
    <w:rsid w:val="007A2182"/>
    <w:rsid w:val="007C759D"/>
    <w:rsid w:val="007E5DA9"/>
    <w:rsid w:val="0080195C"/>
    <w:rsid w:val="008731EE"/>
    <w:rsid w:val="008C4154"/>
    <w:rsid w:val="008C705D"/>
    <w:rsid w:val="009337DE"/>
    <w:rsid w:val="0098174D"/>
    <w:rsid w:val="009969C0"/>
    <w:rsid w:val="009A65C0"/>
    <w:rsid w:val="00A0197F"/>
    <w:rsid w:val="00A67F59"/>
    <w:rsid w:val="00AA226C"/>
    <w:rsid w:val="00AA7D02"/>
    <w:rsid w:val="00B650F5"/>
    <w:rsid w:val="00B65BBF"/>
    <w:rsid w:val="00B826E5"/>
    <w:rsid w:val="00BC3695"/>
    <w:rsid w:val="00C47132"/>
    <w:rsid w:val="00D254AB"/>
    <w:rsid w:val="00D32F30"/>
    <w:rsid w:val="00D4617E"/>
    <w:rsid w:val="00D677D1"/>
    <w:rsid w:val="00D67A8A"/>
    <w:rsid w:val="00DA445A"/>
    <w:rsid w:val="00DC15BD"/>
    <w:rsid w:val="00E02E09"/>
    <w:rsid w:val="00E25C77"/>
    <w:rsid w:val="00E51F43"/>
    <w:rsid w:val="00E95F59"/>
    <w:rsid w:val="00ED5559"/>
    <w:rsid w:val="00F34118"/>
    <w:rsid w:val="00F45C46"/>
    <w:rsid w:val="00F52B1D"/>
    <w:rsid w:val="00F644B5"/>
    <w:rsid w:val="00F658A0"/>
    <w:rsid w:val="00FA1B08"/>
    <w:rsid w:val="00FC2A3D"/>
    <w:rsid w:val="00FC5233"/>
    <w:rsid w:val="00FD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B4CD"/>
  <w15:docId w15:val="{2EC174A8-2076-40C2-A3A6-52267393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AC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A7B88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A3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3D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basedOn w:val="DefaultParagraphFont"/>
    <w:rsid w:val="00A0197F"/>
  </w:style>
  <w:style w:type="character" w:customStyle="1" w:styleId="Heading1Char">
    <w:name w:val="Heading 1 Char"/>
    <w:basedOn w:val="DefaultParagraphFont"/>
    <w:link w:val="Heading1"/>
    <w:uiPriority w:val="9"/>
    <w:rsid w:val="00226ACB"/>
    <w:rPr>
      <w:rFonts w:asciiTheme="majorHAnsi" w:eastAsiaTheme="majorEastAsia" w:hAnsiTheme="majorHAnsi" w:cstheme="majorBidi"/>
      <w:b/>
      <w:bCs/>
      <w:color w:val="2A7B88" w:themeColor="accent1" w:themeShade="BF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77340D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captainameric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bonnin.CPS_DP_NET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John M. Bonnin</CompanyAddress>
  <CompanyPhone>210.723.2659</CompanyPhone>
  <CompanyFax/>
  <CompanyEmail>jmbonnin2@gmail.com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</TotalTime>
  <Pages>1</Pages>
  <Words>316</Words>
  <Characters>1806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Coppersmith, Syd</dc:creator>
  <cp:lastModifiedBy>Coppersmith, Syd</cp:lastModifiedBy>
  <cp:revision>2</cp:revision>
  <dcterms:created xsi:type="dcterms:W3CDTF">2019-02-07T16:49:00Z</dcterms:created>
  <dcterms:modified xsi:type="dcterms:W3CDTF">2019-02-07T16:49:00Z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