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7ED13" w14:textId="77777777" w:rsidR="00226ACB" w:rsidRPr="00E95F59" w:rsidRDefault="00226ACB" w:rsidP="00226AC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E95F59">
        <w:rPr>
          <w:rFonts w:ascii="Times New Roman" w:hAnsi="Times New Roman" w:cs="Times New Roman"/>
          <w:color w:val="auto"/>
          <w:sz w:val="24"/>
          <w:szCs w:val="24"/>
        </w:rPr>
        <w:t>To Whom it May Concern,</w:t>
      </w:r>
    </w:p>
    <w:p w14:paraId="4FB94B95" w14:textId="047952DC" w:rsidR="00C04599" w:rsidRPr="00E95F59" w:rsidRDefault="00226ACB" w:rsidP="00C0459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E95F59">
        <w:rPr>
          <w:rFonts w:ascii="Times New Roman" w:hAnsi="Times New Roman" w:cs="Times New Roman"/>
          <w:color w:val="auto"/>
          <w:sz w:val="24"/>
          <w:szCs w:val="24"/>
        </w:rPr>
        <w:tab/>
        <w:t xml:space="preserve">As a </w:t>
      </w:r>
      <w:r w:rsidR="00AF7AF6">
        <w:rPr>
          <w:rFonts w:ascii="Times New Roman" w:hAnsi="Times New Roman" w:cs="Times New Roman"/>
          <w:color w:val="auto"/>
          <w:sz w:val="24"/>
          <w:szCs w:val="24"/>
        </w:rPr>
        <w:t>Computer Science</w:t>
      </w:r>
      <w:r w:rsidRPr="00E95F59">
        <w:rPr>
          <w:rFonts w:ascii="Times New Roman" w:hAnsi="Times New Roman" w:cs="Times New Roman"/>
          <w:color w:val="auto"/>
          <w:sz w:val="24"/>
          <w:szCs w:val="24"/>
        </w:rPr>
        <w:t xml:space="preserve"> undergraduate student with </w:t>
      </w:r>
      <w:r w:rsidR="00C04599">
        <w:rPr>
          <w:rFonts w:ascii="Times New Roman" w:hAnsi="Times New Roman" w:cs="Times New Roman"/>
          <w:color w:val="auto"/>
          <w:sz w:val="24"/>
          <w:szCs w:val="24"/>
        </w:rPr>
        <w:t>5 years of experience working on robotics software teams,</w:t>
      </w:r>
      <w:r w:rsidRPr="00E95F59">
        <w:rPr>
          <w:rFonts w:ascii="Times New Roman" w:hAnsi="Times New Roman" w:cs="Times New Roman"/>
          <w:color w:val="auto"/>
          <w:sz w:val="24"/>
          <w:szCs w:val="24"/>
        </w:rPr>
        <w:t xml:space="preserve"> I would like to apply for the </w:t>
      </w:r>
      <w:r w:rsidR="0061192C">
        <w:rPr>
          <w:rFonts w:ascii="Times New Roman" w:hAnsi="Times New Roman" w:cs="Times New Roman"/>
          <w:color w:val="auto"/>
          <w:sz w:val="24"/>
          <w:szCs w:val="24"/>
        </w:rPr>
        <w:t>Summer 2020 Software</w:t>
      </w:r>
      <w:r w:rsidR="00CB5560" w:rsidRPr="00CB556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96727">
        <w:rPr>
          <w:rFonts w:ascii="Times New Roman" w:hAnsi="Times New Roman" w:cs="Times New Roman"/>
          <w:color w:val="auto"/>
          <w:sz w:val="24"/>
          <w:szCs w:val="24"/>
        </w:rPr>
        <w:t>Engineer</w:t>
      </w:r>
      <w:r w:rsidR="00CB5560" w:rsidRPr="00CB5560">
        <w:rPr>
          <w:rFonts w:ascii="Times New Roman" w:hAnsi="Times New Roman" w:cs="Times New Roman"/>
          <w:color w:val="auto"/>
          <w:sz w:val="24"/>
          <w:szCs w:val="24"/>
        </w:rPr>
        <w:t xml:space="preserve"> Intern</w:t>
      </w:r>
      <w:r w:rsidR="00CB5560">
        <w:rPr>
          <w:rFonts w:ascii="Times New Roman" w:hAnsi="Times New Roman" w:cs="Times New Roman"/>
          <w:color w:val="auto"/>
          <w:sz w:val="24"/>
          <w:szCs w:val="24"/>
        </w:rPr>
        <w:t>ship you currently have available.</w:t>
      </w:r>
      <w:r w:rsidR="00C04599" w:rsidRPr="00C0459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A36CE5E" w14:textId="77777777" w:rsidR="00C04599" w:rsidRPr="00E95F59" w:rsidRDefault="00C04599" w:rsidP="00C0459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E95F59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>In Summer of 2019 I had the opportunity to intern at NASA.  I was a part of the robotics academy internship program that they have.  This program allowed me to work alongside full-time robotics engineers at NASA working on new rovers.  I chose to work on a smaller rover project because I would be allowed greater ownership over the project.  As part of this project I helped designed to control system for a small moon rover.  I programmed and tested the controls on a prototype moon rover with the control system I helped design.</w:t>
      </w:r>
      <w:r w:rsidRPr="00C0459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37EBB55" w14:textId="29D026FF" w:rsidR="00226ACB" w:rsidRDefault="00C04599" w:rsidP="00226AC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E95F59">
        <w:rPr>
          <w:rFonts w:ascii="Times New Roman" w:hAnsi="Times New Roman" w:cs="Times New Roman"/>
          <w:color w:val="auto"/>
          <w:sz w:val="24"/>
          <w:szCs w:val="24"/>
        </w:rPr>
        <w:tab/>
        <w:t xml:space="preserve">Through my course work at the University of Texas at Dallas, I have gained in-depth familiarity </w:t>
      </w:r>
      <w:r>
        <w:rPr>
          <w:rFonts w:ascii="Times New Roman" w:hAnsi="Times New Roman" w:cs="Times New Roman"/>
          <w:color w:val="auto"/>
          <w:sz w:val="24"/>
          <w:szCs w:val="24"/>
        </w:rPr>
        <w:t>with Java, C++, and SPIM assembly code</w:t>
      </w:r>
      <w:r w:rsidRPr="00E95F59">
        <w:rPr>
          <w:rFonts w:ascii="Times New Roman" w:hAnsi="Times New Roman" w:cs="Times New Roman"/>
          <w:color w:val="auto"/>
          <w:sz w:val="24"/>
          <w:szCs w:val="24"/>
        </w:rPr>
        <w:t>. I currently have an overall GPA of 3.</w:t>
      </w:r>
      <w:r>
        <w:rPr>
          <w:rFonts w:ascii="Times New Roman" w:hAnsi="Times New Roman" w:cs="Times New Roman"/>
          <w:color w:val="auto"/>
          <w:sz w:val="24"/>
          <w:szCs w:val="24"/>
        </w:rPr>
        <w:t>981</w:t>
      </w:r>
      <w:r w:rsidRPr="00E95F59">
        <w:rPr>
          <w:rFonts w:ascii="Times New Roman" w:hAnsi="Times New Roman" w:cs="Times New Roman"/>
          <w:color w:val="auto"/>
          <w:sz w:val="24"/>
          <w:szCs w:val="24"/>
        </w:rPr>
        <w:t xml:space="preserve">, with an average of </w:t>
      </w:r>
      <w:r>
        <w:rPr>
          <w:rFonts w:ascii="Times New Roman" w:hAnsi="Times New Roman" w:cs="Times New Roman"/>
          <w:color w:val="auto"/>
          <w:sz w:val="24"/>
          <w:szCs w:val="24"/>
        </w:rPr>
        <w:t>4.0</w:t>
      </w:r>
      <w:r w:rsidRPr="00E95F59">
        <w:rPr>
          <w:rFonts w:ascii="Times New Roman" w:hAnsi="Times New Roman" w:cs="Times New Roman"/>
          <w:color w:val="auto"/>
          <w:sz w:val="24"/>
          <w:szCs w:val="24"/>
        </w:rPr>
        <w:t xml:space="preserve"> in </w:t>
      </w:r>
      <w:r>
        <w:rPr>
          <w:rFonts w:ascii="Times New Roman" w:hAnsi="Times New Roman" w:cs="Times New Roman"/>
          <w:color w:val="auto"/>
          <w:sz w:val="24"/>
          <w:szCs w:val="24"/>
        </w:rPr>
        <w:t>major specific coursework</w:t>
      </w:r>
      <w:r w:rsidRPr="00E95F59">
        <w:rPr>
          <w:rFonts w:ascii="Times New Roman" w:hAnsi="Times New Roman" w:cs="Times New Roman"/>
          <w:color w:val="auto"/>
          <w:sz w:val="24"/>
          <w:szCs w:val="24"/>
        </w:rPr>
        <w:t xml:space="preserve">. Through several projects, I have </w:t>
      </w:r>
      <w:r>
        <w:rPr>
          <w:rFonts w:ascii="Times New Roman" w:hAnsi="Times New Roman" w:cs="Times New Roman"/>
          <w:color w:val="auto"/>
          <w:sz w:val="24"/>
          <w:szCs w:val="24"/>
        </w:rPr>
        <w:t>learned much more in depth how data structures in Java and C++ work.  In my SPIM assembly projects I have demonstrated knowledge of computers at a deeper level.</w:t>
      </w:r>
    </w:p>
    <w:p w14:paraId="6FE58604" w14:textId="477F5072" w:rsidR="00226ACB" w:rsidRPr="00E95F59" w:rsidRDefault="00042FDF" w:rsidP="00C0459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I gained experience working on software in a team centered environment while I was involved in a FIRST Robotics </w:t>
      </w:r>
      <w:r w:rsidR="005F7E7A">
        <w:rPr>
          <w:rFonts w:ascii="Times New Roman" w:hAnsi="Times New Roman" w:cs="Times New Roman"/>
          <w:color w:val="auto"/>
          <w:sz w:val="24"/>
          <w:szCs w:val="24"/>
        </w:rPr>
        <w:t xml:space="preserve">Competition </w:t>
      </w:r>
      <w:r>
        <w:rPr>
          <w:rFonts w:ascii="Times New Roman" w:hAnsi="Times New Roman" w:cs="Times New Roman"/>
          <w:color w:val="auto"/>
          <w:sz w:val="24"/>
          <w:szCs w:val="24"/>
        </w:rPr>
        <w:t>Team</w:t>
      </w:r>
      <w:r w:rsidR="005F7E7A">
        <w:rPr>
          <w:rFonts w:ascii="Times New Roman" w:hAnsi="Times New Roman" w:cs="Times New Roman"/>
          <w:color w:val="auto"/>
          <w:sz w:val="24"/>
          <w:szCs w:val="24"/>
        </w:rPr>
        <w:t xml:space="preserve"> (FRC)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in high school.  I adapted my current knowledge of programming Java into a new environment of microcontrollers.  I utilized different control algorithms to smoothly operate robots, most notable was a spline curve path generator used to control robot movement.  I integrated different sensors in various robot mechanisms used to give feedback and error correct the robot.  Over four years on my same robotics team I built up the team’s library of code.  Previous team programmers had not properly documented and saved their code for reuse, and I was able to lead my team in using industry version control tools </w:t>
      </w:r>
      <w:r w:rsidR="00740F38">
        <w:rPr>
          <w:rFonts w:ascii="Times New Roman" w:hAnsi="Times New Roman" w:cs="Times New Roman"/>
          <w:color w:val="auto"/>
          <w:sz w:val="24"/>
          <w:szCs w:val="24"/>
        </w:rPr>
        <w:t>such as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Git and GitHub.</w:t>
      </w:r>
    </w:p>
    <w:p w14:paraId="3A250A0E" w14:textId="01F2C9DD" w:rsidR="00226ACB" w:rsidRPr="00E95F59" w:rsidRDefault="00226ACB" w:rsidP="00C0459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E95F5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F7E7A">
        <w:rPr>
          <w:rFonts w:ascii="Times New Roman" w:hAnsi="Times New Roman" w:cs="Times New Roman"/>
          <w:color w:val="auto"/>
          <w:sz w:val="24"/>
          <w:szCs w:val="24"/>
        </w:rPr>
        <w:t>Through independent study I have learned Python and how to use API’s.  I created a python script designed to scrape JSON data from an API to help scout other FRC teams.  This script compiled the data into an e</w:t>
      </w:r>
      <w:r w:rsidR="005F7E7A" w:rsidRPr="005F7E7A">
        <w:rPr>
          <w:rFonts w:ascii="Times New Roman" w:hAnsi="Times New Roman" w:cs="Times New Roman"/>
          <w:color w:val="auto"/>
          <w:sz w:val="24"/>
          <w:szCs w:val="24"/>
        </w:rPr>
        <w:t>asily viewable .csv file</w:t>
      </w:r>
      <w:r w:rsidR="005F7E7A">
        <w:rPr>
          <w:rFonts w:ascii="Times New Roman" w:hAnsi="Times New Roman" w:cs="Times New Roman"/>
          <w:color w:val="auto"/>
          <w:sz w:val="24"/>
          <w:szCs w:val="24"/>
        </w:rPr>
        <w:t xml:space="preserve">, which allowed my team to have the best possible data about our competitors and teammates while competing.  Another Python project that I worked on individually was a robot simulation game.  I was able to create a simulation of a holonomic robot drive train as a proof of concept for my </w:t>
      </w:r>
      <w:r w:rsidR="00C04599">
        <w:rPr>
          <w:rFonts w:ascii="Times New Roman" w:hAnsi="Times New Roman" w:cs="Times New Roman"/>
          <w:color w:val="auto"/>
          <w:sz w:val="24"/>
          <w:szCs w:val="24"/>
        </w:rPr>
        <w:t xml:space="preserve">FRC </w:t>
      </w:r>
      <w:r w:rsidR="005F7E7A">
        <w:rPr>
          <w:rFonts w:ascii="Times New Roman" w:hAnsi="Times New Roman" w:cs="Times New Roman"/>
          <w:color w:val="auto"/>
          <w:sz w:val="24"/>
          <w:szCs w:val="24"/>
        </w:rPr>
        <w:t xml:space="preserve">team.  We were trying to </w:t>
      </w:r>
      <w:r w:rsidR="00C04599">
        <w:rPr>
          <w:rFonts w:ascii="Times New Roman" w:hAnsi="Times New Roman" w:cs="Times New Roman"/>
          <w:color w:val="auto"/>
          <w:sz w:val="24"/>
          <w:szCs w:val="24"/>
        </w:rPr>
        <w:t>decide what robot drive train to build, and the simulation was used to help with that decision.</w:t>
      </w:r>
      <w:r w:rsidR="00C04599" w:rsidRPr="00C0459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9FF98BF" w14:textId="28DD4675" w:rsidR="00226ACB" w:rsidRPr="00E95F59" w:rsidRDefault="00226ACB" w:rsidP="00226ACB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E95F59">
        <w:rPr>
          <w:rFonts w:ascii="Times New Roman" w:hAnsi="Times New Roman" w:cs="Times New Roman"/>
          <w:color w:val="auto"/>
          <w:sz w:val="24"/>
          <w:szCs w:val="24"/>
        </w:rPr>
        <w:tab/>
        <w:t xml:space="preserve">I would appreciate the opportunity to </w:t>
      </w:r>
      <w:r w:rsidR="00C04599">
        <w:rPr>
          <w:rFonts w:ascii="Times New Roman" w:hAnsi="Times New Roman" w:cs="Times New Roman"/>
          <w:color w:val="auto"/>
          <w:sz w:val="24"/>
          <w:szCs w:val="24"/>
        </w:rPr>
        <w:t xml:space="preserve">interview for your </w:t>
      </w:r>
      <w:r w:rsidR="0061192C">
        <w:rPr>
          <w:rFonts w:ascii="Times New Roman" w:hAnsi="Times New Roman" w:cs="Times New Roman"/>
          <w:color w:val="auto"/>
          <w:sz w:val="24"/>
          <w:szCs w:val="24"/>
        </w:rPr>
        <w:t>Software</w:t>
      </w:r>
      <w:r w:rsidR="00C04599" w:rsidRPr="00CB556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96727">
        <w:rPr>
          <w:rFonts w:ascii="Times New Roman" w:hAnsi="Times New Roman" w:cs="Times New Roman"/>
          <w:color w:val="auto"/>
          <w:sz w:val="24"/>
          <w:szCs w:val="24"/>
        </w:rPr>
        <w:t>Engineer</w:t>
      </w:r>
      <w:bookmarkStart w:id="0" w:name="_GoBack"/>
      <w:bookmarkEnd w:id="0"/>
      <w:r w:rsidR="00C04599" w:rsidRPr="00CB5560">
        <w:rPr>
          <w:rFonts w:ascii="Times New Roman" w:hAnsi="Times New Roman" w:cs="Times New Roman"/>
          <w:color w:val="auto"/>
          <w:sz w:val="24"/>
          <w:szCs w:val="24"/>
        </w:rPr>
        <w:t xml:space="preserve"> Intern</w:t>
      </w:r>
      <w:r w:rsidR="00C04599">
        <w:rPr>
          <w:rFonts w:ascii="Times New Roman" w:hAnsi="Times New Roman" w:cs="Times New Roman"/>
          <w:color w:val="auto"/>
          <w:sz w:val="24"/>
          <w:szCs w:val="24"/>
        </w:rPr>
        <w:t>ship</w:t>
      </w:r>
      <w:r w:rsidRPr="00E95F59">
        <w:rPr>
          <w:rFonts w:ascii="Times New Roman" w:hAnsi="Times New Roman" w:cs="Times New Roman"/>
          <w:color w:val="auto"/>
          <w:sz w:val="24"/>
          <w:szCs w:val="24"/>
        </w:rPr>
        <w:t>. Please contact me at your pleasure to set up an interview.</w:t>
      </w:r>
    </w:p>
    <w:p w14:paraId="1D93B32D" w14:textId="77777777" w:rsidR="00226ACB" w:rsidRPr="00E95F59" w:rsidRDefault="00226ACB" w:rsidP="00226ACB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464D8C61" w14:textId="77777777" w:rsidR="00226ACB" w:rsidRPr="00E95F59" w:rsidRDefault="00226ACB" w:rsidP="00226ACB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E95F59">
        <w:rPr>
          <w:rFonts w:ascii="Times New Roman" w:hAnsi="Times New Roman" w:cs="Times New Roman"/>
          <w:color w:val="auto"/>
          <w:sz w:val="24"/>
          <w:szCs w:val="24"/>
        </w:rPr>
        <w:t>Sincerely,</w:t>
      </w:r>
    </w:p>
    <w:p w14:paraId="280F4692" w14:textId="77777777" w:rsidR="00226ACB" w:rsidRPr="00E95F59" w:rsidRDefault="00226ACB" w:rsidP="00226ACB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6D132701" w14:textId="64400319" w:rsidR="00226ACB" w:rsidRPr="00E95F59" w:rsidRDefault="00AF7AF6" w:rsidP="00226ACB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Drew Pulliam</w:t>
      </w:r>
    </w:p>
    <w:p w14:paraId="12CC34A5" w14:textId="78A98A83" w:rsidR="00226ACB" w:rsidRPr="00E95F59" w:rsidRDefault="0061192C" w:rsidP="00226ACB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Houston</w:t>
      </w:r>
      <w:r w:rsidR="00AF7AF6">
        <w:rPr>
          <w:rFonts w:ascii="Times New Roman" w:hAnsi="Times New Roman" w:cs="Times New Roman"/>
          <w:color w:val="auto"/>
          <w:sz w:val="24"/>
          <w:szCs w:val="24"/>
        </w:rPr>
        <w:t>, TX</w:t>
      </w:r>
    </w:p>
    <w:p w14:paraId="3F0C6B58" w14:textId="4383FD4D" w:rsidR="00226ACB" w:rsidRPr="00E95F59" w:rsidRDefault="00AF7AF6" w:rsidP="00226ACB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346.221.2024</w:t>
      </w:r>
    </w:p>
    <w:p w14:paraId="4F9C970E" w14:textId="399938CE" w:rsidR="00226ACB" w:rsidRPr="00E95F59" w:rsidRDefault="00AF7AF6" w:rsidP="00AF7AF6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dr3w.pulliam@gmail.com</w:t>
      </w:r>
    </w:p>
    <w:p w14:paraId="237E56B2" w14:textId="77777777" w:rsidR="00226ACB" w:rsidRPr="00E95F59" w:rsidRDefault="00226ACB">
      <w:pPr>
        <w:rPr>
          <w:color w:val="auto"/>
          <w:sz w:val="28"/>
          <w:szCs w:val="22"/>
        </w:rPr>
      </w:pPr>
    </w:p>
    <w:sectPr w:rsidR="00226ACB" w:rsidRPr="00E95F59" w:rsidSect="008C705D">
      <w:footerReference w:type="default" r:id="rId9"/>
      <w:pgSz w:w="12240" w:h="15840"/>
      <w:pgMar w:top="99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1A796" w14:textId="77777777" w:rsidR="002C4C4A" w:rsidRDefault="002C4C4A">
      <w:pPr>
        <w:spacing w:after="0"/>
      </w:pPr>
      <w:r>
        <w:separator/>
      </w:r>
    </w:p>
  </w:endnote>
  <w:endnote w:type="continuationSeparator" w:id="0">
    <w:p w14:paraId="2C195A04" w14:textId="77777777" w:rsidR="002C4C4A" w:rsidRDefault="002C4C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497FB" w14:textId="77777777" w:rsidR="00D4617E" w:rsidRDefault="00D254A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7340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947D0" w14:textId="77777777" w:rsidR="002C4C4A" w:rsidRDefault="002C4C4A">
      <w:pPr>
        <w:spacing w:after="0"/>
      </w:pPr>
      <w:r>
        <w:separator/>
      </w:r>
    </w:p>
  </w:footnote>
  <w:footnote w:type="continuationSeparator" w:id="0">
    <w:p w14:paraId="648AA0AB" w14:textId="77777777" w:rsidR="002C4C4A" w:rsidRDefault="002C4C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5DC67D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58D5563"/>
    <w:multiLevelType w:val="hybridMultilevel"/>
    <w:tmpl w:val="0382EC5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7AB94CAC"/>
    <w:multiLevelType w:val="multilevel"/>
    <w:tmpl w:val="5E02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98F"/>
    <w:rsid w:val="00021391"/>
    <w:rsid w:val="000227EE"/>
    <w:rsid w:val="00042FDF"/>
    <w:rsid w:val="00054AAF"/>
    <w:rsid w:val="00083000"/>
    <w:rsid w:val="000856A7"/>
    <w:rsid w:val="000C29D0"/>
    <w:rsid w:val="000D4DCF"/>
    <w:rsid w:val="000E3BF4"/>
    <w:rsid w:val="000F43C2"/>
    <w:rsid w:val="001026E9"/>
    <w:rsid w:val="001067E9"/>
    <w:rsid w:val="001102D1"/>
    <w:rsid w:val="00130A8F"/>
    <w:rsid w:val="00131F5C"/>
    <w:rsid w:val="001366F9"/>
    <w:rsid w:val="00203B8F"/>
    <w:rsid w:val="002208FA"/>
    <w:rsid w:val="00221317"/>
    <w:rsid w:val="00226ACB"/>
    <w:rsid w:val="0025214D"/>
    <w:rsid w:val="00270CF1"/>
    <w:rsid w:val="00282E2D"/>
    <w:rsid w:val="00286A85"/>
    <w:rsid w:val="002A0BC3"/>
    <w:rsid w:val="002A4296"/>
    <w:rsid w:val="002C0E8E"/>
    <w:rsid w:val="002C4C4A"/>
    <w:rsid w:val="002E447E"/>
    <w:rsid w:val="003525CE"/>
    <w:rsid w:val="003A6684"/>
    <w:rsid w:val="003C2914"/>
    <w:rsid w:val="004065E7"/>
    <w:rsid w:val="00461510"/>
    <w:rsid w:val="0046186E"/>
    <w:rsid w:val="004E4C1B"/>
    <w:rsid w:val="004F6C7E"/>
    <w:rsid w:val="005168C4"/>
    <w:rsid w:val="00535F47"/>
    <w:rsid w:val="0055698F"/>
    <w:rsid w:val="005A5CBE"/>
    <w:rsid w:val="005E19D0"/>
    <w:rsid w:val="005F7E7A"/>
    <w:rsid w:val="00602C3D"/>
    <w:rsid w:val="0061192C"/>
    <w:rsid w:val="0068239F"/>
    <w:rsid w:val="006C3770"/>
    <w:rsid w:val="00736166"/>
    <w:rsid w:val="00740F38"/>
    <w:rsid w:val="0077340D"/>
    <w:rsid w:val="00792778"/>
    <w:rsid w:val="007A2182"/>
    <w:rsid w:val="007C759D"/>
    <w:rsid w:val="007E5DA9"/>
    <w:rsid w:val="0080195C"/>
    <w:rsid w:val="008731EE"/>
    <w:rsid w:val="008C4154"/>
    <w:rsid w:val="008C705D"/>
    <w:rsid w:val="009337DE"/>
    <w:rsid w:val="0098174D"/>
    <w:rsid w:val="009969C0"/>
    <w:rsid w:val="009A65C0"/>
    <w:rsid w:val="00A0197F"/>
    <w:rsid w:val="00A67F59"/>
    <w:rsid w:val="00AA226C"/>
    <w:rsid w:val="00AA7D02"/>
    <w:rsid w:val="00AF7AF6"/>
    <w:rsid w:val="00B650F5"/>
    <w:rsid w:val="00B65BBF"/>
    <w:rsid w:val="00B826E5"/>
    <w:rsid w:val="00B835EC"/>
    <w:rsid w:val="00B96727"/>
    <w:rsid w:val="00BC3695"/>
    <w:rsid w:val="00C04599"/>
    <w:rsid w:val="00C47132"/>
    <w:rsid w:val="00CA5AE3"/>
    <w:rsid w:val="00CB5560"/>
    <w:rsid w:val="00D254AB"/>
    <w:rsid w:val="00D32F30"/>
    <w:rsid w:val="00D4617E"/>
    <w:rsid w:val="00D677D1"/>
    <w:rsid w:val="00D67A8A"/>
    <w:rsid w:val="00DA445A"/>
    <w:rsid w:val="00DC15BD"/>
    <w:rsid w:val="00E02E09"/>
    <w:rsid w:val="00E25C77"/>
    <w:rsid w:val="00E51F43"/>
    <w:rsid w:val="00E95F59"/>
    <w:rsid w:val="00ED5559"/>
    <w:rsid w:val="00F34118"/>
    <w:rsid w:val="00F45C46"/>
    <w:rsid w:val="00F52B1D"/>
    <w:rsid w:val="00F644B5"/>
    <w:rsid w:val="00F658A0"/>
    <w:rsid w:val="00FA1B08"/>
    <w:rsid w:val="00FC2A3D"/>
    <w:rsid w:val="00FC5233"/>
    <w:rsid w:val="00FD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B4CD"/>
  <w15:docId w15:val="{2EC174A8-2076-40C2-A3A6-52267393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AC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A7B88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A3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3D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basedOn w:val="DefaultParagraphFont"/>
    <w:rsid w:val="00A0197F"/>
  </w:style>
  <w:style w:type="character" w:customStyle="1" w:styleId="Heading1Char">
    <w:name w:val="Heading 1 Char"/>
    <w:basedOn w:val="DefaultParagraphFont"/>
    <w:link w:val="Heading1"/>
    <w:uiPriority w:val="9"/>
    <w:rsid w:val="00226ACB"/>
    <w:rPr>
      <w:rFonts w:asciiTheme="majorHAnsi" w:eastAsiaTheme="majorEastAsia" w:hAnsiTheme="majorHAnsi" w:cstheme="majorBidi"/>
      <w:b/>
      <w:bCs/>
      <w:color w:val="2A7B88" w:themeColor="accent1" w:themeShade="BF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77340D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bonnin.CPS_DP_NET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John M. Bonnin</CompanyAddress>
  <CompanyPhone>210.723.2659</CompanyPhone>
  <CompanyFax/>
  <CompanyEmail>jmbonnin2@gmail.com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54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Coppersmith, Syd</dc:creator>
  <cp:lastModifiedBy>d p</cp:lastModifiedBy>
  <cp:revision>8</cp:revision>
  <dcterms:created xsi:type="dcterms:W3CDTF">2019-02-07T16:49:00Z</dcterms:created>
  <dcterms:modified xsi:type="dcterms:W3CDTF">2020-03-04T17:03:00Z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